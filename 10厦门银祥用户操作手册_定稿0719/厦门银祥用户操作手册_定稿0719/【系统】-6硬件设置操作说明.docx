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硬件设置操作说明</w:t>
      </w:r>
    </w:p>
    <w:p>
      <w:pPr>
        <w:jc w:val="both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【系统】→【硬件设置】→【串口设备】</w:t>
      </w:r>
    </w:p>
    <w:p>
      <w:pPr>
        <w:jc w:val="both"/>
      </w:pPr>
      <w:r>
        <w:drawing>
          <wp:inline distT="0" distB="0" distL="114300" distR="114300">
            <wp:extent cx="5267960" cy="765175"/>
            <wp:effectExtent l="0" t="0" r="889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6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 磅秤设置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199890" cy="592391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592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设备记忆别名：输入名称</w:t>
      </w:r>
    </w:p>
    <w:p>
      <w:pPr>
        <w:numPr>
          <w:ilvl w:val="0"/>
          <w:numId w:val="1"/>
        </w:numPr>
        <w:tabs>
          <w:tab w:val="clear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设备型号：选择设备型号</w:t>
      </w:r>
    </w:p>
    <w:p>
      <w:pPr>
        <w:numPr>
          <w:ilvl w:val="0"/>
          <w:numId w:val="1"/>
        </w:numPr>
        <w:tabs>
          <w:tab w:val="clear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串口号：选择连接电脑的串口号</w:t>
      </w:r>
    </w:p>
    <w:p>
      <w:pPr>
        <w:numPr>
          <w:ilvl w:val="0"/>
          <w:numId w:val="1"/>
        </w:numPr>
        <w:tabs>
          <w:tab w:val="clear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波特率：设置磅秤的波特率（通过串口工具测试）。</w:t>
      </w:r>
    </w:p>
    <w:p>
      <w:pPr>
        <w:numPr>
          <w:ilvl w:val="0"/>
          <w:numId w:val="1"/>
        </w:numPr>
        <w:tabs>
          <w:tab w:val="clear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磅秤误差精度：磅秤的小数位</w:t>
      </w:r>
    </w:p>
    <w:p>
      <w:pPr>
        <w:numPr>
          <w:ilvl w:val="0"/>
          <w:numId w:val="1"/>
        </w:numPr>
        <w:tabs>
          <w:tab w:val="clear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静态磅秤稳定时间：磅秤重量显示时间，判断磅秤是否达到稳定值。</w:t>
      </w:r>
    </w:p>
    <w:p>
      <w:pPr>
        <w:numPr>
          <w:ilvl w:val="0"/>
          <w:numId w:val="1"/>
        </w:numPr>
        <w:tabs>
          <w:tab w:val="clear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软件除皮：通过软件自动减去皮重，需设置默认皮重。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 扫描枪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199890" cy="592391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592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设备记忆别名：输入名称</w:t>
      </w:r>
    </w:p>
    <w:p>
      <w:pPr>
        <w:numPr>
          <w:ilvl w:val="0"/>
          <w:numId w:val="2"/>
        </w:numPr>
        <w:tabs>
          <w:tab w:val="clear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串口号：选择连接电脑的串口号</w:t>
      </w:r>
    </w:p>
    <w:p>
      <w:pPr>
        <w:numPr>
          <w:ilvl w:val="0"/>
          <w:numId w:val="2"/>
        </w:numPr>
        <w:tabs>
          <w:tab w:val="clear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其他设置同上图。</w:t>
      </w:r>
      <w:bookmarkStart w:id="0" w:name="_GoBack"/>
      <w:bookmarkEnd w:id="0"/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D28732"/>
    <w:multiLevelType w:val="singleLevel"/>
    <w:tmpl w:val="F9D287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9E37F5D"/>
    <w:multiLevelType w:val="singleLevel"/>
    <w:tmpl w:val="39E37F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B1CCB"/>
    <w:rsid w:val="2FFB1CCB"/>
    <w:rsid w:val="5FA00D8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2018-06-26T07:56:00Z</dcterms:created>
  <dc:creator>二十啷铛岁，而今幡然醒悟</dc:creator>
  <cp:lastModifiedBy>二十啷铛岁，而今幡然醒悟</cp:lastModifiedBy>
  <dcterms:modified xsi:type="dcterms:W3CDTF">2018-06-26T08:10:36Z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