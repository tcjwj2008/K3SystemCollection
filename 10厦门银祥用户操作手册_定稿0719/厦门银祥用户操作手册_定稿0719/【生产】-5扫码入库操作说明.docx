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扫码入库操作说明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【生产】→【扫码入库】</w:t>
      </w:r>
    </w:p>
    <w:p>
      <w:pPr>
        <w:jc w:val="left"/>
      </w:pPr>
      <w:r>
        <w:drawing>
          <wp:inline distT="0" distB="0" distL="114300" distR="114300">
            <wp:extent cx="4095115" cy="1085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一</w:t>
      </w:r>
      <w:r>
        <w:rPr>
          <w:rFonts w:hint="eastAsia"/>
          <w:sz w:val="28"/>
          <w:szCs w:val="28"/>
          <w:lang w:val="en-US" w:eastAsia="zh-CN"/>
        </w:rPr>
        <w:t xml:space="preserve"> 扫码入库</w:t>
      </w:r>
    </w:p>
    <w:p>
      <w:pPr>
        <w:jc w:val="left"/>
      </w:pPr>
      <w:r>
        <w:drawing>
          <wp:inline distT="0" distB="0" distL="114300" distR="114300">
            <wp:extent cx="5260975" cy="28473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选择已经配置好的串口扫描枪。</w:t>
      </w:r>
      <w:r>
        <w:rPr>
          <w:rFonts w:hint="eastAsia"/>
          <w:sz w:val="28"/>
          <w:szCs w:val="28"/>
          <w:lang w:val="en-US" w:eastAsia="zh-CN"/>
        </w:rPr>
        <w:t>见文档{【系统】-6硬件设置操作说明}。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勾选限制只能扫当日产品。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数据提交：勾选自动提交，数据会自动提交至服务器，否则需要点击手动提交按钮，将数据传至服务器。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438275" cy="981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数据服务连接：数据服务器连接正常，数据可上传至服务器，若提示数据服务器连接失败，请检查网络，网络正常后提交数据。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63FA9"/>
    <w:multiLevelType w:val="singleLevel"/>
    <w:tmpl w:val="52363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303B3"/>
    <w:rsid w:val="5D5303B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2018-07-11T07:19:00Z</dcterms:created>
  <dc:creator>二十啷铛岁，而今幡然醒悟</dc:creator>
  <cp:lastModifiedBy>二十啷铛岁，而今幡然醒悟</cp:lastModifiedBy>
  <dcterms:modified xsi:type="dcterms:W3CDTF">2018-07-11T07:25:28Z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