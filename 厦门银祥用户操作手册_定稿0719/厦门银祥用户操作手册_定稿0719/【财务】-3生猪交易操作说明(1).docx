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生猪交易操作说明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生猪交易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模块:【财务】→【生猪交易】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选择日期（默认系统时间），点击增加按钮。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1552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点击开始称重，选择客户名称。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71770" cy="2350135"/>
            <wp:effectExtent l="0" t="0" r="508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①：选择进行交易的刺青号，双击。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②：产品名称：活猪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③：填写数量（若交易数量大于选中的明细数量，先进行确定，然后再双击记录修改数量）。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④：点击记录称重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⑤：确定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⑥：保存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注：点击开始称重前，确保入场登记页面关闭，或者停止称重，防止串口占用。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CC0B9"/>
    <w:multiLevelType w:val="singleLevel"/>
    <w:tmpl w:val="5B0CC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0CC9CA"/>
    <w:multiLevelType w:val="singleLevel"/>
    <w:tmpl w:val="5B0CC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15043"/>
    <w:rsid w:val="5891504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2018-07-18T07:54:00Z</dcterms:created>
  <dc:creator>二十啷铛岁，而今幡然醒悟</dc:creator>
  <cp:lastModifiedBy>二十啷铛岁，而今幡然醒悟</cp:lastModifiedBy>
  <dcterms:modified xsi:type="dcterms:W3CDTF">2018-07-18T07:55:48Z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